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2ED0A" w14:textId="07EF35F8" w:rsidR="0085257A" w:rsidRPr="00AD232E" w:rsidRDefault="007F748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</w:t>
      </w:r>
      <w:r w:rsidR="00DF051F">
        <w:rPr>
          <w:rFonts w:ascii="Times New Roman" w:hAnsi="Times New Roman"/>
        </w:rPr>
        <w:t>Application for Sports Bookings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14:paraId="1EDC4CA3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0474BEF1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0DCDE019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2E1AC991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54B39924" w14:textId="77777777" w:rsidR="0085257A" w:rsidRPr="00AD232E" w:rsidRDefault="0085257A"/>
    <w:p w14:paraId="0906CF46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4A780F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0449F467" w14:textId="77777777">
        <w:tc>
          <w:tcPr>
            <w:tcW w:w="2304" w:type="dxa"/>
          </w:tcPr>
          <w:p w14:paraId="74ECCA2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148A9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E16B5D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84A451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75CF5D7D" w14:textId="77777777">
        <w:tc>
          <w:tcPr>
            <w:tcW w:w="2304" w:type="dxa"/>
          </w:tcPr>
          <w:p w14:paraId="2431D3DC" w14:textId="690BFF08" w:rsidR="0085257A" w:rsidRPr="00AD232E" w:rsidRDefault="0085257A">
            <w:pPr>
              <w:pStyle w:val="Tabletext"/>
            </w:pPr>
            <w:r w:rsidRPr="00AD232E">
              <w:t>&lt;</w:t>
            </w:r>
            <w:r w:rsidR="00DF051F">
              <w:t>17</w:t>
            </w:r>
            <w:r w:rsidRPr="00AD232E">
              <w:t>/</w:t>
            </w:r>
            <w:r w:rsidR="00DF051F">
              <w:t>03</w:t>
            </w:r>
            <w:r w:rsidRPr="00AD232E">
              <w:t>/</w:t>
            </w:r>
            <w:r w:rsidR="00DF051F">
              <w:t>2020</w:t>
            </w:r>
            <w:r w:rsidRPr="00AD232E">
              <w:t>&gt;</w:t>
            </w:r>
          </w:p>
        </w:tc>
        <w:tc>
          <w:tcPr>
            <w:tcW w:w="1152" w:type="dxa"/>
          </w:tcPr>
          <w:p w14:paraId="26995A7E" w14:textId="0F4CFA60" w:rsidR="0085257A" w:rsidRPr="00AD232E" w:rsidRDefault="0085257A">
            <w:pPr>
              <w:pStyle w:val="Tabletext"/>
            </w:pPr>
            <w:r w:rsidRPr="00AD232E">
              <w:t>&lt;</w:t>
            </w:r>
            <w:r w:rsidR="00DF051F">
              <w:t>1.0</w:t>
            </w:r>
            <w:r w:rsidRPr="00AD232E">
              <w:t>&gt;</w:t>
            </w:r>
          </w:p>
        </w:tc>
        <w:tc>
          <w:tcPr>
            <w:tcW w:w="3744" w:type="dxa"/>
          </w:tcPr>
          <w:p w14:paraId="643156C2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53DA3927" w14:textId="5C91DA14" w:rsidR="0085257A" w:rsidRPr="00AD232E" w:rsidRDefault="0085257A">
            <w:pPr>
              <w:pStyle w:val="Tabletext"/>
            </w:pPr>
            <w:r w:rsidRPr="00AD232E">
              <w:t>&lt;</w:t>
            </w:r>
            <w:r w:rsidR="00DF051F">
              <w:t>George Baraian</w:t>
            </w:r>
            <w:r w:rsidR="00DF051F" w:rsidRPr="00AD232E">
              <w:t xml:space="preserve"> </w:t>
            </w:r>
            <w:r w:rsidRPr="00AD232E">
              <w:t>&gt;</w:t>
            </w:r>
          </w:p>
        </w:tc>
      </w:tr>
      <w:tr w:rsidR="0085257A" w:rsidRPr="00AD232E" w14:paraId="5BF0E8F1" w14:textId="77777777">
        <w:tc>
          <w:tcPr>
            <w:tcW w:w="2304" w:type="dxa"/>
          </w:tcPr>
          <w:p w14:paraId="2F4279D3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24485F68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780E4C3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76D4C75B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4A8F2EAD" w14:textId="77777777">
        <w:tc>
          <w:tcPr>
            <w:tcW w:w="2304" w:type="dxa"/>
          </w:tcPr>
          <w:p w14:paraId="44253B32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35CB83E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714FC82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7B280D32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25569909" w14:textId="77777777">
        <w:tc>
          <w:tcPr>
            <w:tcW w:w="2304" w:type="dxa"/>
          </w:tcPr>
          <w:p w14:paraId="71FE71E5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964503B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866D2F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BB7CD96" w14:textId="77777777" w:rsidR="0085257A" w:rsidRPr="00AD232E" w:rsidRDefault="0085257A">
            <w:pPr>
              <w:pStyle w:val="Tabletext"/>
            </w:pPr>
          </w:p>
        </w:tc>
      </w:tr>
    </w:tbl>
    <w:p w14:paraId="0639A1D3" w14:textId="77777777" w:rsidR="0085257A" w:rsidRPr="00AD232E" w:rsidRDefault="0085257A"/>
    <w:p w14:paraId="6C01CDED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  <w:t>Table of Contents</w:t>
      </w:r>
    </w:p>
    <w:p w14:paraId="1C45F8BB" w14:textId="77777777" w:rsidR="00AD232E" w:rsidRPr="007F748F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7F748F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4363ECAF" w14:textId="77777777" w:rsidR="00AD232E" w:rsidRPr="007F748F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7F748F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6B7BCBBD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t>Glossary</w:t>
      </w:r>
    </w:p>
    <w:p w14:paraId="07440D85" w14:textId="03F77816"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E53BE4A" w14:textId="77777777" w:rsidR="00EF0ADA" w:rsidRDefault="00EF0ADA" w:rsidP="00EF0ADA">
      <w:pPr>
        <w:tabs>
          <w:tab w:val="left" w:pos="540"/>
          <w:tab w:val="left" w:pos="1260"/>
        </w:tabs>
        <w:spacing w:after="120"/>
      </w:pPr>
      <w:r>
        <w:rPr>
          <w:color w:val="000000"/>
        </w:rPr>
        <w:t>The software terms and definition specific to the application.</w:t>
      </w:r>
      <w:r>
        <w:rPr>
          <w:color w:val="C0504D"/>
        </w:rPr>
        <w:t xml:space="preserve"> </w:t>
      </w:r>
    </w:p>
    <w:p w14:paraId="47C6A3FB" w14:textId="77777777" w:rsidR="00EF0ADA" w:rsidRPr="00EF0ADA" w:rsidRDefault="00EF0ADA" w:rsidP="00EF0ADA">
      <w:pPr>
        <w:ind w:left="720"/>
      </w:pPr>
    </w:p>
    <w:p w14:paraId="74689E9A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6C997B0B" w14:textId="75802B90"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37B7FC60" w14:textId="77777777" w:rsidTr="00EF0ADA">
        <w:trPr>
          <w:trHeight w:val="418"/>
        </w:trPr>
        <w:tc>
          <w:tcPr>
            <w:tcW w:w="2258" w:type="dxa"/>
            <w:shd w:val="solid" w:color="000000" w:fill="FFFFFF"/>
          </w:tcPr>
          <w:p w14:paraId="57125400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752D5957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67C95A8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32A32465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FE2D514" w14:textId="77777777" w:rsidTr="00EF0ADA">
        <w:trPr>
          <w:trHeight w:val="976"/>
        </w:trPr>
        <w:tc>
          <w:tcPr>
            <w:tcW w:w="2258" w:type="dxa"/>
          </w:tcPr>
          <w:p w14:paraId="2859C5DE" w14:textId="35750A89" w:rsidR="0085257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  <w:r w:rsidRPr="007F748F">
              <w:rPr>
                <w:i w:val="0"/>
                <w:color w:val="000000"/>
              </w:rPr>
              <w:t>Sports Bookings Platform</w:t>
            </w:r>
          </w:p>
        </w:tc>
        <w:tc>
          <w:tcPr>
            <w:tcW w:w="3232" w:type="dxa"/>
          </w:tcPr>
          <w:p w14:paraId="1708AB12" w14:textId="3D054681" w:rsidR="0085257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  <w:r w:rsidRPr="007F748F">
              <w:rPr>
                <w:i w:val="0"/>
                <w:color w:val="000000"/>
              </w:rPr>
              <w:t>A booking platform is a software application that allows online businesses to manage their website, reservations and operations</w:t>
            </w:r>
          </w:p>
        </w:tc>
        <w:tc>
          <w:tcPr>
            <w:tcW w:w="1890" w:type="dxa"/>
          </w:tcPr>
          <w:p w14:paraId="429787B6" w14:textId="77777777" w:rsidR="0085257A" w:rsidRPr="007F748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4A3E3778" w14:textId="77777777" w:rsidR="0085257A" w:rsidRPr="007F748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EF0ADA" w:rsidRPr="00AD232E" w14:paraId="7202E832" w14:textId="77777777" w:rsidTr="00EF0ADA">
        <w:trPr>
          <w:trHeight w:val="976"/>
        </w:trPr>
        <w:tc>
          <w:tcPr>
            <w:tcW w:w="2258" w:type="dxa"/>
          </w:tcPr>
          <w:p w14:paraId="535FA4EC" w14:textId="3BEBB03C" w:rsidR="00EF0AD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  <w:r w:rsidRPr="007F748F">
              <w:rPr>
                <w:i w:val="0"/>
                <w:color w:val="000000"/>
              </w:rPr>
              <w:t>Stock</w:t>
            </w:r>
          </w:p>
        </w:tc>
        <w:tc>
          <w:tcPr>
            <w:tcW w:w="3232" w:type="dxa"/>
          </w:tcPr>
          <w:p w14:paraId="1746C9A1" w14:textId="07704C33" w:rsidR="00EF0AD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  <w:r w:rsidRPr="007F748F">
              <w:rPr>
                <w:i w:val="0"/>
                <w:color w:val="000000"/>
              </w:rPr>
              <w:t>List containing all the products</w:t>
            </w:r>
          </w:p>
        </w:tc>
        <w:tc>
          <w:tcPr>
            <w:tcW w:w="1890" w:type="dxa"/>
          </w:tcPr>
          <w:p w14:paraId="11B1DB71" w14:textId="77777777" w:rsidR="00EF0AD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6F3C2922" w14:textId="77777777" w:rsidR="00EF0AD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EF0ADA" w:rsidRPr="00AD232E" w14:paraId="58E60831" w14:textId="77777777" w:rsidTr="00EF0ADA">
        <w:trPr>
          <w:trHeight w:val="976"/>
        </w:trPr>
        <w:tc>
          <w:tcPr>
            <w:tcW w:w="2258" w:type="dxa"/>
          </w:tcPr>
          <w:p w14:paraId="65D4E5F6" w14:textId="66B6224C" w:rsidR="00EF0AD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  <w:r w:rsidRPr="007F748F">
              <w:rPr>
                <w:i w:val="0"/>
                <w:color w:val="000000"/>
              </w:rPr>
              <w:t>Database</w:t>
            </w:r>
          </w:p>
        </w:tc>
        <w:tc>
          <w:tcPr>
            <w:tcW w:w="3232" w:type="dxa"/>
          </w:tcPr>
          <w:p w14:paraId="3386EC7A" w14:textId="0AFA3011" w:rsidR="00EF0AD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  <w:highlight w:val="white"/>
              </w:rPr>
              <w:t>A collection of information that can be easily manipulated.</w:t>
            </w:r>
          </w:p>
        </w:tc>
        <w:tc>
          <w:tcPr>
            <w:tcW w:w="1890" w:type="dxa"/>
          </w:tcPr>
          <w:p w14:paraId="5A2AE38E" w14:textId="77777777" w:rsidR="00EF0AD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3A689341" w14:textId="77777777" w:rsidR="00EF0AD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EF0ADA" w:rsidRPr="00AD232E" w14:paraId="677DE1FF" w14:textId="77777777" w:rsidTr="00EF0ADA">
        <w:trPr>
          <w:trHeight w:val="976"/>
        </w:trPr>
        <w:tc>
          <w:tcPr>
            <w:tcW w:w="2258" w:type="dxa"/>
          </w:tcPr>
          <w:p w14:paraId="4BA62753" w14:textId="058DCD32" w:rsidR="00EF0AD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  <w:r w:rsidRPr="007F748F">
              <w:rPr>
                <w:i w:val="0"/>
                <w:color w:val="000000"/>
              </w:rPr>
              <w:t>Sport court</w:t>
            </w:r>
          </w:p>
        </w:tc>
        <w:tc>
          <w:tcPr>
            <w:tcW w:w="3232" w:type="dxa"/>
          </w:tcPr>
          <w:p w14:paraId="403F8BB2" w14:textId="7605BC64" w:rsidR="00EF0ADA" w:rsidRDefault="00EF0ADA" w:rsidP="00F669DB">
            <w:pPr>
              <w:pStyle w:val="InfoBlue"/>
              <w:rPr>
                <w:i w:val="0"/>
                <w:color w:val="000000"/>
                <w:highlight w:val="white"/>
              </w:rPr>
            </w:pPr>
            <w:r>
              <w:rPr>
                <w:i w:val="0"/>
                <w:color w:val="000000"/>
                <w:highlight w:val="white"/>
              </w:rPr>
              <w:t>Depending on sport, a suitable environment for it</w:t>
            </w:r>
            <w:bookmarkStart w:id="7" w:name="_GoBack"/>
            <w:bookmarkEnd w:id="7"/>
          </w:p>
        </w:tc>
        <w:tc>
          <w:tcPr>
            <w:tcW w:w="1890" w:type="dxa"/>
          </w:tcPr>
          <w:p w14:paraId="60DEFEC2" w14:textId="77777777" w:rsidR="00EF0AD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65E0432C" w14:textId="77777777" w:rsidR="00EF0ADA" w:rsidRPr="007F748F" w:rsidRDefault="00EF0AD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4C153BFA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8BF6A" w14:textId="77777777" w:rsidR="007F748F" w:rsidRDefault="007F748F">
      <w:pPr>
        <w:spacing w:line="240" w:lineRule="auto"/>
      </w:pPr>
      <w:r>
        <w:separator/>
      </w:r>
    </w:p>
  </w:endnote>
  <w:endnote w:type="continuationSeparator" w:id="0">
    <w:p w14:paraId="06344EF6" w14:textId="77777777" w:rsidR="007F748F" w:rsidRDefault="007F7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3D8051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1F2F4E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66C3FD" w14:textId="77777777" w:rsidR="00AD439A" w:rsidRDefault="00AD439A" w:rsidP="00AD439A">
          <w:pPr>
            <w:jc w:val="center"/>
          </w:pPr>
          <w:r>
            <w:sym w:font="Symbol" w:char="F0D3"/>
          </w:r>
          <w:r w:rsidR="007F748F">
            <w:fldChar w:fldCharType="begin"/>
          </w:r>
          <w:r w:rsidR="007F748F">
            <w:instrText xml:space="preserve"> DOCPROPERTY "Company"  \* MERGEFORMAT </w:instrText>
          </w:r>
          <w:r w:rsidR="007F748F">
            <w:fldChar w:fldCharType="separate"/>
          </w:r>
          <w:r>
            <w:t>&lt;Student Name&gt;</w:t>
          </w:r>
          <w:r w:rsidR="007F748F">
            <w:fldChar w:fldCharType="end"/>
          </w:r>
          <w:r>
            <w:t xml:space="preserve">, </w:t>
          </w:r>
          <w:r w:rsidR="007F748F">
            <w:fldChar w:fldCharType="begin"/>
          </w:r>
          <w:r w:rsidR="007F748F">
            <w:instrText xml:space="preserve"> DATE \@ "yyyy" </w:instrText>
          </w:r>
          <w:r w:rsidR="007F748F">
            <w:fldChar w:fldCharType="separate"/>
          </w:r>
          <w:r w:rsidR="00DF051F">
            <w:rPr>
              <w:noProof/>
            </w:rPr>
            <w:t>2020</w:t>
          </w:r>
          <w:r w:rsidR="007F748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79961A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7EC12866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EED2F" w14:textId="77777777" w:rsidR="007F748F" w:rsidRDefault="007F748F">
      <w:pPr>
        <w:spacing w:line="240" w:lineRule="auto"/>
      </w:pPr>
      <w:r>
        <w:separator/>
      </w:r>
    </w:p>
  </w:footnote>
  <w:footnote w:type="continuationSeparator" w:id="0">
    <w:p w14:paraId="3D0E95F5" w14:textId="77777777" w:rsidR="007F748F" w:rsidRDefault="007F74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B7210" w14:textId="77777777" w:rsidR="00AD439A" w:rsidRDefault="00AD439A">
    <w:pPr>
      <w:rPr>
        <w:sz w:val="24"/>
      </w:rPr>
    </w:pPr>
  </w:p>
  <w:p w14:paraId="78A3BB2E" w14:textId="77777777" w:rsidR="00AD439A" w:rsidRDefault="00AD439A">
    <w:pPr>
      <w:pBdr>
        <w:top w:val="single" w:sz="6" w:space="1" w:color="auto"/>
      </w:pBdr>
      <w:rPr>
        <w:sz w:val="24"/>
      </w:rPr>
    </w:pPr>
  </w:p>
  <w:p w14:paraId="3C50DF14" w14:textId="77777777" w:rsidR="00AD439A" w:rsidRDefault="007F748F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&lt;Student Name&gt;</w:t>
    </w:r>
    <w:r>
      <w:rPr>
        <w:rFonts w:ascii="Arial" w:hAnsi="Arial"/>
        <w:b/>
        <w:sz w:val="36"/>
      </w:rPr>
      <w:fldChar w:fldCharType="end"/>
    </w:r>
  </w:p>
  <w:p w14:paraId="058AD66A" w14:textId="77777777" w:rsidR="00AD439A" w:rsidRDefault="007F748F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14:paraId="3A50534F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3698DD62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5D166B24" w14:textId="77777777">
      <w:tc>
        <w:tcPr>
          <w:tcW w:w="6379" w:type="dxa"/>
        </w:tcPr>
        <w:p w14:paraId="2660EDB3" w14:textId="77777777" w:rsidR="00AD439A" w:rsidRDefault="007F748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6F8BB11C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2B0A8B9F" w14:textId="77777777">
      <w:tc>
        <w:tcPr>
          <w:tcW w:w="6379" w:type="dxa"/>
        </w:tcPr>
        <w:p w14:paraId="40193A8A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22E7A0A4" w14:textId="77777777" w:rsidR="00AD439A" w:rsidRDefault="00AD439A">
          <w:r>
            <w:t xml:space="preserve">  Date:  &lt;dd/mmm/yy&gt;</w:t>
          </w:r>
        </w:p>
      </w:tc>
    </w:tr>
    <w:tr w:rsidR="00AD439A" w14:paraId="2EC0A783" w14:textId="77777777">
      <w:tc>
        <w:tcPr>
          <w:tcW w:w="9558" w:type="dxa"/>
          <w:gridSpan w:val="2"/>
        </w:tcPr>
        <w:p w14:paraId="4E9B16A5" w14:textId="77777777" w:rsidR="00AD439A" w:rsidRDefault="00AD439A">
          <w:r>
            <w:t>&lt;document identifier&gt;</w:t>
          </w:r>
        </w:p>
      </w:tc>
    </w:tr>
  </w:tbl>
  <w:p w14:paraId="2FE711D3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5A3207"/>
    <w:rsid w:val="00600853"/>
    <w:rsid w:val="007F349D"/>
    <w:rsid w:val="007F748F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DF051F"/>
    <w:rsid w:val="00E41E57"/>
    <w:rsid w:val="00E55EE3"/>
    <w:rsid w:val="00EF0ADA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56F34"/>
  <w15:docId w15:val="{0E4BC903-8E84-442E-9DCB-FC650BF9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George Baraian</cp:lastModifiedBy>
  <cp:revision>6</cp:revision>
  <cp:lastPrinted>2001-03-15T12:26:00Z</cp:lastPrinted>
  <dcterms:created xsi:type="dcterms:W3CDTF">2010-02-26T10:01:00Z</dcterms:created>
  <dcterms:modified xsi:type="dcterms:W3CDTF">2020-03-21T16:55:00Z</dcterms:modified>
</cp:coreProperties>
</file>